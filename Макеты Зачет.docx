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a8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a8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</w:p>
    <w:p w:rsidR="00796C9F" w:rsidRDefault="00796C9F">
      <w:pPr>
        <w:sectPr w:rsidR="00796C9F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796C9F" w:rsidRDefault="00946914">
      <w:pPr>
        <w:pStyle w:val="AxureHeading1"/>
        <w:keepNext/>
      </w:pPr>
      <w:r>
        <w:lastRenderedPageBreak/>
        <w:t>Pages</w:t>
      </w:r>
    </w:p>
    <w:p w:rsidR="00796C9F" w:rsidRDefault="00946914">
      <w:pPr>
        <w:pStyle w:val="AxureHeading2"/>
        <w:keepNext/>
      </w:pPr>
      <w:r>
        <w:t>Page Tree</w:t>
      </w:r>
    </w:p>
    <w:p w:rsidR="00796C9F" w:rsidRDefault="00946914">
      <w:r>
        <w:t>Главная</w:t>
      </w:r>
      <w:r>
        <w:br/>
      </w:r>
      <w:r>
        <w:tab/>
        <w:t>Каталог товаров</w:t>
      </w:r>
      <w:r>
        <w:br/>
      </w:r>
      <w:r>
        <w:tab/>
      </w:r>
      <w:r>
        <w:tab/>
        <w:t>Название товара по категориям 1 вид</w:t>
      </w:r>
      <w:r>
        <w:br/>
      </w:r>
      <w:r>
        <w:tab/>
      </w:r>
      <w:r>
        <w:tab/>
      </w:r>
      <w:r>
        <w:tab/>
        <w:t>Название товара по категориям 2 вид</w:t>
      </w:r>
      <w:r>
        <w:br/>
      </w:r>
      <w:r>
        <w:tab/>
      </w:r>
      <w:r>
        <w:tab/>
      </w:r>
      <w:r>
        <w:tab/>
        <w:t>Описание товара</w:t>
      </w:r>
      <w:r>
        <w:br/>
      </w:r>
      <w:r>
        <w:tab/>
      </w:r>
      <w:r>
        <w:tab/>
      </w:r>
      <w:r>
        <w:tab/>
        <w:t>Описание ранее порсматриваемого товара</w:t>
      </w:r>
      <w:r>
        <w:br/>
      </w:r>
      <w:r>
        <w:tab/>
      </w:r>
      <w:r>
        <w:tab/>
        <w:t>Новые поступления</w:t>
      </w:r>
      <w:r>
        <w:br/>
      </w:r>
      <w:r>
        <w:tab/>
      </w:r>
      <w:r>
        <w:tab/>
        <w:t>Специальное предложение</w:t>
      </w:r>
      <w:r>
        <w:br/>
      </w:r>
      <w:r>
        <w:tab/>
        <w:t>О компании</w:t>
      </w:r>
      <w:r>
        <w:br/>
      </w:r>
      <w:r>
        <w:tab/>
        <w:t>Статьи</w:t>
      </w:r>
      <w:r>
        <w:br/>
      </w:r>
      <w:r>
        <w:tab/>
      </w:r>
      <w:r>
        <w:tab/>
        <w:t>Статья подробне</w:t>
      </w:r>
      <w:r>
        <w:t>е</w:t>
      </w:r>
      <w:r>
        <w:br/>
      </w:r>
      <w:r>
        <w:tab/>
        <w:t>Контакты</w:t>
      </w:r>
      <w:r>
        <w:br/>
      </w:r>
      <w:r>
        <w:tab/>
        <w:t>Карта сайта</w:t>
      </w:r>
    </w:p>
    <w:p w:rsidR="00796C9F" w:rsidRDefault="00946914">
      <w:pPr>
        <w:pStyle w:val="AxureHeading2"/>
        <w:keepNext/>
      </w:pPr>
      <w:r>
        <w:br w:type="page"/>
      </w:r>
      <w:r>
        <w:lastRenderedPageBreak/>
        <w:t>Главная</w:t>
      </w:r>
    </w:p>
    <w:p w:rsidR="00796C9F" w:rsidRDefault="00946914">
      <w:pPr>
        <w:pStyle w:val="AxureHeading3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6858000" cy="355282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4950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 компании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Статьи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Контакты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Карта сайта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Контакты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 компании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Назван</w:t>
            </w:r>
            <w:r>
              <w:t>ие товара по категориям 1 вид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Open Название товара по категориям 1 вид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lastRenderedPageBreak/>
              <w:t>9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Новые поступления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  <w:r>
              <w:br/>
              <w:t>OnMouseEnter: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Show/Hide Widget</w:t>
            </w:r>
            <w:r>
              <w:br/>
              <w:t xml:space="preserve">    Show flowout menu treat as flyout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  <w:t xml:space="preserve">    Open Специальное предложение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Главная in Current Window</w:t>
            </w:r>
          </w:p>
        </w:tc>
      </w:tr>
    </w:tbl>
    <w:p w:rsidR="00796C9F" w:rsidRDefault="00946914">
      <w:pPr>
        <w:pStyle w:val="AxureHeading3"/>
        <w:keepNext/>
      </w:pPr>
      <w:r>
        <w:t>flowout menu</w:t>
      </w:r>
    </w:p>
    <w:p w:rsidR="00796C9F" w:rsidRDefault="00946914">
      <w:pPr>
        <w:pStyle w:val="AxureHeading4"/>
        <w:keepNext/>
      </w:pPr>
      <w:r>
        <w:t>State1</w:t>
      </w:r>
    </w:p>
    <w:p w:rsidR="00796C9F" w:rsidRDefault="00946914">
      <w:pPr>
        <w:pStyle w:val="AxureHeading4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1085850" cy="49530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4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347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Каталог товаров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</w:tbl>
    <w:p w:rsidR="00796C9F" w:rsidRDefault="00946914">
      <w:pPr>
        <w:pStyle w:val="AxureHeading2"/>
        <w:keepNext/>
      </w:pPr>
      <w:r>
        <w:br w:type="page"/>
      </w:r>
      <w:r>
        <w:lastRenderedPageBreak/>
        <w:t>Каталог товаров</w:t>
      </w:r>
    </w:p>
    <w:p w:rsidR="00796C9F" w:rsidRDefault="00946914">
      <w:pPr>
        <w:pStyle w:val="AxureHeading3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6858000" cy="3590925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4950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Карта сайта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Новые поступления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Контакты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 компании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Open Название</w:t>
            </w:r>
            <w:r>
              <w:t xml:space="preserve"> товара по категориям 1 вид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Название товара по категориям 1 вид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Название товара по категориям 1 вид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Link in Current Window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lastRenderedPageBreak/>
              <w:t>9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 компании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Статьи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Контакты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  <w:r>
              <w:t>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Open Специальное предложение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Главная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Каталог товаров in Current Window</w:t>
            </w:r>
            <w:r>
              <w:br/>
              <w:t>OnMouseEnter: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Show/Hide Widget</w:t>
            </w:r>
            <w:r>
              <w:br/>
              <w:t xml:space="preserve">    Show flowout menu treat as flyout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Название товара по категориям 1 вид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17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</w:t>
            </w:r>
            <w:r>
              <w:t>k:</w:t>
            </w:r>
            <w:r>
              <w:br/>
              <w:t xml:space="preserve">  Case 1:</w:t>
            </w:r>
            <w:r>
              <w:br/>
              <w:t xml:space="preserve">    Open Название товара по категориям 1 вид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18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Название товара по категориям 1 вид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19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</w:r>
            <w:r>
              <w:t xml:space="preserve">    Open Название товара по категориям 1 вид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20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Название товара по категориям 1 вид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Название товара по категориям 1 вид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</w:t>
            </w:r>
            <w:r>
              <w:t>e 1:</w:t>
            </w:r>
            <w:r>
              <w:br/>
              <w:t xml:space="preserve">    Open Название товара по категориям 1 вид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Название товара по категориям 1 вид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Название товара по категориям 1 вид in Current Window</w:t>
            </w:r>
          </w:p>
        </w:tc>
      </w:tr>
    </w:tbl>
    <w:p w:rsidR="00796C9F" w:rsidRDefault="00946914">
      <w:pPr>
        <w:pStyle w:val="AxureHeading3"/>
        <w:keepNext/>
      </w:pPr>
      <w:r>
        <w:lastRenderedPageBreak/>
        <w:t>flowout menu</w:t>
      </w:r>
    </w:p>
    <w:p w:rsidR="00796C9F" w:rsidRDefault="00946914">
      <w:pPr>
        <w:pStyle w:val="AxureHeading4"/>
        <w:keepNext/>
      </w:pPr>
      <w:r>
        <w:t>State1</w:t>
      </w:r>
    </w:p>
    <w:p w:rsidR="00796C9F" w:rsidRDefault="00946914">
      <w:pPr>
        <w:pStyle w:val="AxureHeading4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1085850" cy="49530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4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347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</w:tbl>
    <w:p w:rsidR="00796C9F" w:rsidRDefault="00946914">
      <w:pPr>
        <w:pStyle w:val="AxureHeading2"/>
        <w:keepNext/>
      </w:pPr>
      <w:r>
        <w:br w:type="page"/>
      </w:r>
      <w:r>
        <w:lastRenderedPageBreak/>
        <w:t>Название товара по категориям 1 вид</w:t>
      </w:r>
    </w:p>
    <w:p w:rsidR="00796C9F" w:rsidRDefault="00946914">
      <w:pPr>
        <w:pStyle w:val="AxureHeading3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6858000" cy="384810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4950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Карта сайта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Контакты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О компании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Название товара по категориям 1 вид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Новые поступления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 компании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lastRenderedPageBreak/>
              <w:t>9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Статьи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Контакты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</w:t>
            </w:r>
            <w:r>
              <w:t>Специальное предложение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Open Название товара по категориям 1 вид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Главная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  <w:r>
              <w:br/>
              <w:t>OnMouseEnter: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Show/Hide Widget</w:t>
            </w:r>
            <w:r>
              <w:br/>
              <w:t xml:space="preserve">    Show flowout menu treat as flyout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</w:t>
            </w:r>
            <w:r>
              <w:t>ие товара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17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18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19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20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Название товара по категориям 2 вид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</w:t>
            </w:r>
            <w:r>
              <w:t xml:space="preserve">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lastRenderedPageBreak/>
              <w:t>26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27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Описание товара in Current Window</w:t>
            </w:r>
          </w:p>
        </w:tc>
      </w:tr>
    </w:tbl>
    <w:p w:rsidR="00796C9F" w:rsidRDefault="00946914">
      <w:pPr>
        <w:pStyle w:val="AxureHeading3"/>
        <w:keepNext/>
      </w:pPr>
      <w:r>
        <w:t>flowout menu</w:t>
      </w:r>
    </w:p>
    <w:p w:rsidR="00796C9F" w:rsidRDefault="00946914">
      <w:pPr>
        <w:pStyle w:val="AxureHeading4"/>
        <w:keepNext/>
      </w:pPr>
      <w:r>
        <w:t>State1</w:t>
      </w:r>
    </w:p>
    <w:p w:rsidR="00796C9F" w:rsidRDefault="00946914">
      <w:pPr>
        <w:pStyle w:val="AxureHeading4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1085850" cy="49530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4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347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</w:tbl>
    <w:p w:rsidR="00796C9F" w:rsidRDefault="00946914">
      <w:pPr>
        <w:pStyle w:val="AxureHeading2"/>
        <w:keepNext/>
      </w:pPr>
      <w:r>
        <w:br w:type="page"/>
      </w:r>
      <w:r>
        <w:lastRenderedPageBreak/>
        <w:t>Название товара по категориям 2 вид</w:t>
      </w:r>
    </w:p>
    <w:p w:rsidR="00796C9F" w:rsidRDefault="00946914">
      <w:pPr>
        <w:pStyle w:val="AxureHeading3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6858000" cy="3467100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4950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Карта сайта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Контакты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 компании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Новые поступления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О компании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Статьи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Контакты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lastRenderedPageBreak/>
              <w:t>10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Специальное предложение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Каталог товаров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Open Название товара по категориям 1 вид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Название товара по категориям 1 вид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</w:t>
            </w:r>
            <w:r>
              <w:t>Click:</w:t>
            </w:r>
            <w:r>
              <w:br/>
              <w:t xml:space="preserve">  Case 1:</w:t>
            </w:r>
            <w:r>
              <w:br/>
              <w:t xml:space="preserve">    Open Главная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  <w:r>
              <w:br/>
              <w:t>OnMouseEnter: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Show/Hide Widget</w:t>
            </w:r>
            <w:r>
              <w:br/>
              <w:t xml:space="preserve">    Show flowout menu treat as flyout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17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18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19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20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Название товара по категориям 1 вид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</w:t>
            </w:r>
            <w:r>
              <w:t xml:space="preserve">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lastRenderedPageBreak/>
              <w:t>27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</w:tbl>
    <w:p w:rsidR="00796C9F" w:rsidRDefault="00946914">
      <w:pPr>
        <w:pStyle w:val="AxureHeading3"/>
        <w:keepNext/>
      </w:pPr>
      <w:r>
        <w:t>flowout menu</w:t>
      </w:r>
    </w:p>
    <w:p w:rsidR="00796C9F" w:rsidRDefault="00946914">
      <w:pPr>
        <w:pStyle w:val="AxureHeading4"/>
        <w:keepNext/>
      </w:pPr>
      <w:r>
        <w:t>State1</w:t>
      </w:r>
    </w:p>
    <w:p w:rsidR="00796C9F" w:rsidRDefault="00946914">
      <w:pPr>
        <w:pStyle w:val="AxureHeading4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1085850" cy="495300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4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347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Каталог товаров in Current Window</w:t>
            </w:r>
          </w:p>
        </w:tc>
      </w:tr>
    </w:tbl>
    <w:p w:rsidR="00796C9F" w:rsidRDefault="00946914">
      <w:pPr>
        <w:pStyle w:val="AxureHeading2"/>
        <w:keepNext/>
      </w:pPr>
      <w:r>
        <w:br w:type="page"/>
      </w:r>
      <w:r>
        <w:lastRenderedPageBreak/>
        <w:t>Описание товара</w:t>
      </w:r>
    </w:p>
    <w:p w:rsidR="00796C9F" w:rsidRDefault="00946914">
      <w:pPr>
        <w:pStyle w:val="AxureHeading3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6858000" cy="3609975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5351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Карта сайта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Контакты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  <w:t xml:space="preserve">    Open О компании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Новые поступления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Специальное предложение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 компании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Статьи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Контакты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lastRenderedPageBreak/>
              <w:t>9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</w:r>
            <w:r>
              <w:t xml:space="preserve">    Open Название товара по категориям 1 вид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Название товара по категориям 1 вид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Главная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</w:t>
            </w:r>
            <w:r>
              <w:t>в in Current Window</w:t>
            </w:r>
            <w:r>
              <w:br/>
              <w:t>OnMouseEnter: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Show/Hide Widget</w:t>
            </w:r>
            <w:r>
              <w:br/>
              <w:t xml:space="preserve">    Show flowout menu treat as flyout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Название товара по категориям 1 вид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Название товара по категориям 1 вид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ранее порсматриваемого товара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17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ранее порсматриваемого товара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18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ранее порсматриваемого товара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19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ранее порсматриваемого товара in Current Window</w:t>
            </w:r>
          </w:p>
        </w:tc>
      </w:tr>
    </w:tbl>
    <w:p w:rsidR="00796C9F" w:rsidRDefault="00946914">
      <w:pPr>
        <w:pStyle w:val="AxureHeading3"/>
        <w:keepNext/>
      </w:pPr>
      <w:r>
        <w:t>flowout menu</w:t>
      </w:r>
    </w:p>
    <w:p w:rsidR="00796C9F" w:rsidRDefault="00946914">
      <w:pPr>
        <w:pStyle w:val="AxureHeading4"/>
        <w:keepNext/>
      </w:pPr>
      <w:r>
        <w:t>State1</w:t>
      </w:r>
    </w:p>
    <w:p w:rsidR="00796C9F" w:rsidRDefault="00946914">
      <w:pPr>
        <w:pStyle w:val="AxureHeading4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1085850" cy="495300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4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347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</w:tbl>
    <w:p w:rsidR="00796C9F" w:rsidRDefault="00946914">
      <w:pPr>
        <w:pStyle w:val="AxureHeading2"/>
        <w:keepNext/>
      </w:pPr>
      <w:r>
        <w:br w:type="page"/>
      </w:r>
      <w:r>
        <w:lastRenderedPageBreak/>
        <w:t>Описание ранее порсматриваемого товара</w:t>
      </w:r>
    </w:p>
    <w:p w:rsidR="00796C9F" w:rsidRDefault="00946914">
      <w:pPr>
        <w:pStyle w:val="AxureHeading3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6858000" cy="3714750"/>
            <wp:effectExtent l="0" t="0" r="0" b="0"/>
            <wp:docPr id="11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4950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Название товара по категориям 1 вид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Карта сайта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Контакты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 компании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Новые поступления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Специальное предложение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 компании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Статьи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lastRenderedPageBreak/>
              <w:t>9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Контакты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Open Название товара по категориям 1 вид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Название товара по категориям 1 вид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Название товара по категориям 1 вид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Главная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</w:t>
            </w:r>
            <w:r>
              <w:t>Open Каталог товаров in Current Window</w:t>
            </w:r>
            <w:r>
              <w:br/>
              <w:t>OnMouseEnter: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Show/Hide Widget</w:t>
            </w:r>
            <w:r>
              <w:br/>
              <w:t xml:space="preserve">    Show flowout menu treat as flyout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17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Описание товара in Current Window</w:t>
            </w:r>
          </w:p>
        </w:tc>
      </w:tr>
    </w:tbl>
    <w:p w:rsidR="00796C9F" w:rsidRDefault="00946914">
      <w:pPr>
        <w:pStyle w:val="AxureHeading3"/>
        <w:keepNext/>
      </w:pPr>
      <w:r>
        <w:t>flowout menu</w:t>
      </w:r>
    </w:p>
    <w:p w:rsidR="00796C9F" w:rsidRDefault="00946914">
      <w:pPr>
        <w:pStyle w:val="AxureHeading4"/>
        <w:keepNext/>
      </w:pPr>
      <w:r>
        <w:t>State1</w:t>
      </w:r>
    </w:p>
    <w:p w:rsidR="00796C9F" w:rsidRDefault="00946914">
      <w:pPr>
        <w:pStyle w:val="AxureHeading4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1085850" cy="495300"/>
            <wp:effectExtent l="0" t="0" r="0" b="0"/>
            <wp:docPr id="12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4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347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</w:tbl>
    <w:p w:rsidR="00796C9F" w:rsidRDefault="00946914">
      <w:pPr>
        <w:pStyle w:val="AxureHeading2"/>
        <w:keepNext/>
      </w:pPr>
      <w:r>
        <w:br w:type="page"/>
      </w:r>
      <w:r>
        <w:lastRenderedPageBreak/>
        <w:t>Новые поступления</w:t>
      </w:r>
    </w:p>
    <w:p w:rsidR="00796C9F" w:rsidRDefault="00946914">
      <w:pPr>
        <w:pStyle w:val="AxureHeading3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6858000" cy="3390900"/>
            <wp:effectExtent l="0" t="0" r="0" b="0"/>
            <wp:docPr id="13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4950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Описание товара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Карта сайта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Контакты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О компании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Новые поступления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Специальное предложение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lastRenderedPageBreak/>
              <w:t>10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 компании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  <w:t xml:space="preserve">    Open Статьи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Контакты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Главная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Каталог товаров in Current Window</w:t>
            </w:r>
            <w:r>
              <w:br/>
              <w:t>OnMouseEnter: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Show/Hide Widget</w:t>
            </w:r>
            <w:r>
              <w:br/>
              <w:t xml:space="preserve">    Show flowout menu treat as flyout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17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</w:t>
            </w:r>
            <w:r>
              <w:t>n Название товара по категориям 1 вид in Current Window</w:t>
            </w:r>
          </w:p>
        </w:tc>
      </w:tr>
    </w:tbl>
    <w:p w:rsidR="00796C9F" w:rsidRDefault="00946914">
      <w:pPr>
        <w:pStyle w:val="AxureHeading3"/>
        <w:keepNext/>
      </w:pPr>
      <w:r>
        <w:t>flowout menu</w:t>
      </w:r>
    </w:p>
    <w:p w:rsidR="00796C9F" w:rsidRDefault="00946914">
      <w:pPr>
        <w:pStyle w:val="AxureHeading4"/>
        <w:keepNext/>
      </w:pPr>
      <w:r>
        <w:t>State1</w:t>
      </w:r>
    </w:p>
    <w:p w:rsidR="00796C9F" w:rsidRDefault="00946914">
      <w:pPr>
        <w:pStyle w:val="AxureHeading4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1085850" cy="495300"/>
            <wp:effectExtent l="0" t="0" r="0" b="0"/>
            <wp:docPr id="14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4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347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Каталог товаров in Current Window</w:t>
            </w:r>
          </w:p>
        </w:tc>
      </w:tr>
    </w:tbl>
    <w:p w:rsidR="00796C9F" w:rsidRDefault="00946914">
      <w:pPr>
        <w:pStyle w:val="AxureHeading2"/>
        <w:keepNext/>
      </w:pPr>
      <w:r>
        <w:br w:type="page"/>
      </w:r>
      <w:r>
        <w:lastRenderedPageBreak/>
        <w:t>Специальное предложение</w:t>
      </w:r>
    </w:p>
    <w:p w:rsidR="00796C9F" w:rsidRDefault="00946914">
      <w:pPr>
        <w:pStyle w:val="AxureHeading3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6858000" cy="3457575"/>
            <wp:effectExtent l="0" t="0" r="0" b="0"/>
            <wp:docPr id="15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4950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Описание товара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Описание товара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Карта сайта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  <w:t xml:space="preserve">    Open Контакты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 компании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Новые поступления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lastRenderedPageBreak/>
              <w:t>10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О компании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Статьи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Контакты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</w:t>
            </w:r>
            <w:r>
              <w:t>Главная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  <w:r>
              <w:br/>
              <w:t>OnMouseEnter: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Show/Hide Widget</w:t>
            </w:r>
            <w:r>
              <w:br/>
              <w:t xml:space="preserve">    Show flowout menu treat as flyout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Каталог товаров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17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Название товара по категориям 1 вид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18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</w:tbl>
    <w:p w:rsidR="00796C9F" w:rsidRDefault="00946914">
      <w:pPr>
        <w:pStyle w:val="AxureHeading3"/>
        <w:keepNext/>
      </w:pPr>
      <w:r>
        <w:t>flowout menu</w:t>
      </w:r>
    </w:p>
    <w:p w:rsidR="00796C9F" w:rsidRDefault="00946914">
      <w:pPr>
        <w:pStyle w:val="AxureHeading4"/>
        <w:keepNext/>
      </w:pPr>
      <w:r>
        <w:t>State1</w:t>
      </w:r>
    </w:p>
    <w:p w:rsidR="00796C9F" w:rsidRDefault="00946914">
      <w:pPr>
        <w:pStyle w:val="AxureHeading4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1085850" cy="495300"/>
            <wp:effectExtent l="0" t="0" r="0" b="0"/>
            <wp:docPr id="16" name="AXU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4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347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</w:tbl>
    <w:p w:rsidR="00796C9F" w:rsidRDefault="00946914">
      <w:pPr>
        <w:pStyle w:val="AxureHeading2"/>
        <w:keepNext/>
      </w:pPr>
      <w:r>
        <w:br w:type="page"/>
      </w:r>
      <w:r>
        <w:lastRenderedPageBreak/>
        <w:t>О компании</w:t>
      </w:r>
    </w:p>
    <w:p w:rsidR="00796C9F" w:rsidRDefault="00946914">
      <w:pPr>
        <w:pStyle w:val="AxureHeading3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6858000" cy="3876675"/>
            <wp:effectExtent l="0" t="0" r="0" b="0"/>
            <wp:docPr id="17" name="AXU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4950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Карта сайта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Контакты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 компании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 компании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Статьи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Контакты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Главная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Главная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lastRenderedPageBreak/>
              <w:t>9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</w:t>
            </w:r>
            <w:r>
              <w:t xml:space="preserve"> in Current Window</w:t>
            </w:r>
            <w:r>
              <w:br/>
              <w:t>OnMouseEnter: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Show/Hide Widget</w:t>
            </w:r>
            <w:r>
              <w:br/>
              <w:t xml:space="preserve">    Show flowout menu treat as flyout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Название товара по категориям 1 вид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</w:tbl>
    <w:p w:rsidR="00796C9F" w:rsidRDefault="00946914">
      <w:pPr>
        <w:pStyle w:val="AxureHeading3"/>
        <w:keepNext/>
      </w:pPr>
      <w:r>
        <w:t>flowout menu</w:t>
      </w:r>
    </w:p>
    <w:p w:rsidR="00796C9F" w:rsidRDefault="00946914">
      <w:pPr>
        <w:pStyle w:val="AxureHeading4"/>
        <w:keepNext/>
      </w:pPr>
      <w:r>
        <w:t>State1</w:t>
      </w:r>
    </w:p>
    <w:p w:rsidR="00796C9F" w:rsidRDefault="00946914">
      <w:pPr>
        <w:pStyle w:val="AxureHeading4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1085850" cy="495300"/>
            <wp:effectExtent l="0" t="0" r="0" b="0"/>
            <wp:docPr id="18" name="AXU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4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347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Каталог товаров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</w:tbl>
    <w:p w:rsidR="00796C9F" w:rsidRDefault="00946914">
      <w:pPr>
        <w:pStyle w:val="AxureHeading2"/>
        <w:keepNext/>
      </w:pPr>
      <w:r>
        <w:br w:type="page"/>
      </w:r>
      <w:r>
        <w:lastRenderedPageBreak/>
        <w:t>Статьи</w:t>
      </w:r>
    </w:p>
    <w:p w:rsidR="00796C9F" w:rsidRDefault="00946914">
      <w:pPr>
        <w:pStyle w:val="AxureHeading3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6858000" cy="3248025"/>
            <wp:effectExtent l="0" t="0" r="0" b="0"/>
            <wp:docPr id="19" name="AXU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4950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Карта сайта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  <w:t xml:space="preserve">    Open Контакты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 компании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 компании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Статьи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</w:t>
            </w:r>
            <w:r>
              <w:t xml:space="preserve"> Контакты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Open Главная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Главная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lastRenderedPageBreak/>
              <w:t>9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  <w:r>
              <w:br/>
              <w:t>OnMouseEnter:</w:t>
            </w:r>
            <w:r>
              <w:br/>
            </w:r>
            <w:r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Show/Hide Widget</w:t>
            </w:r>
            <w:r>
              <w:br/>
              <w:t xml:space="preserve">    Show flowout menu treat as flyout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Название товара по категориям 1 вид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Статья подробнее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Статья подробнее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Статья подробнее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Статья подробнее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17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Статья подробнее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18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Статья подробнее in Current Window</w:t>
            </w:r>
          </w:p>
        </w:tc>
      </w:tr>
    </w:tbl>
    <w:p w:rsidR="00796C9F" w:rsidRDefault="00946914">
      <w:pPr>
        <w:pStyle w:val="AxureHeading3"/>
        <w:keepNext/>
      </w:pPr>
      <w:r>
        <w:t>flowout menu</w:t>
      </w:r>
    </w:p>
    <w:p w:rsidR="00796C9F" w:rsidRDefault="00946914">
      <w:pPr>
        <w:pStyle w:val="AxureHeading4"/>
        <w:keepNext/>
      </w:pPr>
      <w:r>
        <w:t>State1</w:t>
      </w:r>
    </w:p>
    <w:p w:rsidR="00796C9F" w:rsidRDefault="00946914">
      <w:pPr>
        <w:pStyle w:val="AxureHeading4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1085850" cy="495300"/>
            <wp:effectExtent l="0" t="0" r="0" b="0"/>
            <wp:docPr id="20" name="AXU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4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347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</w:tbl>
    <w:p w:rsidR="00796C9F" w:rsidRDefault="00946914">
      <w:pPr>
        <w:pStyle w:val="AxureHeading2"/>
        <w:keepNext/>
      </w:pPr>
      <w:r>
        <w:br w:type="page"/>
      </w:r>
      <w:r>
        <w:lastRenderedPageBreak/>
        <w:t>Статья подробнее</w:t>
      </w:r>
    </w:p>
    <w:p w:rsidR="00796C9F" w:rsidRDefault="00946914">
      <w:pPr>
        <w:pStyle w:val="AxureHeading3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6858000" cy="3381375"/>
            <wp:effectExtent l="0" t="0" r="0" b="0"/>
            <wp:docPr id="21" name="AXU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XU2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4950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Карта сайта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Контакты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 компании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О компании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Статьи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Контакты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Open Главная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Статьи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Главная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lastRenderedPageBreak/>
              <w:t>10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  <w:r>
              <w:br/>
              <w:t>OnMouseEnter: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Show/Hide Widget</w:t>
            </w:r>
            <w:r>
              <w:br/>
            </w:r>
            <w:r>
              <w:t xml:space="preserve">    Show flowout menu treat as flyout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Название товара по категориям 1 вид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Каталог товаров in Current Window</w:t>
            </w:r>
          </w:p>
        </w:tc>
      </w:tr>
    </w:tbl>
    <w:p w:rsidR="00796C9F" w:rsidRDefault="00946914">
      <w:pPr>
        <w:pStyle w:val="AxureHeading3"/>
        <w:keepNext/>
      </w:pPr>
      <w:r>
        <w:t>flowout menu</w:t>
      </w:r>
    </w:p>
    <w:p w:rsidR="00796C9F" w:rsidRDefault="00946914">
      <w:pPr>
        <w:pStyle w:val="AxureHeading4"/>
        <w:keepNext/>
      </w:pPr>
      <w:r>
        <w:t>State1</w:t>
      </w:r>
    </w:p>
    <w:p w:rsidR="00796C9F" w:rsidRDefault="00946914">
      <w:pPr>
        <w:pStyle w:val="AxureHeading4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1085850" cy="495300"/>
            <wp:effectExtent l="0" t="0" r="0" b="0"/>
            <wp:docPr id="22" name="AXU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XU2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4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347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</w:tbl>
    <w:p w:rsidR="00796C9F" w:rsidRDefault="00946914">
      <w:pPr>
        <w:pStyle w:val="AxureHeading2"/>
        <w:keepNext/>
      </w:pPr>
      <w:r>
        <w:br w:type="page"/>
      </w:r>
      <w:r>
        <w:lastRenderedPageBreak/>
        <w:t>Контакты</w:t>
      </w:r>
    </w:p>
    <w:p w:rsidR="00796C9F" w:rsidRDefault="00946914">
      <w:pPr>
        <w:pStyle w:val="AxureHeading3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6858000" cy="4848225"/>
            <wp:effectExtent l="0" t="0" r="0" b="0"/>
            <wp:docPr id="23" name="AXU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XU2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4950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Карта сайта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Контакты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 компании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  <w:t xml:space="preserve">    Open О компании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Статьи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lastRenderedPageBreak/>
              <w:t>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Контакты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Open Главная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Главная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  <w:r>
              <w:br/>
              <w:t>OnMouseEnter: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Show/Hide Widget</w:t>
            </w:r>
            <w:r>
              <w:br/>
              <w:t xml:space="preserve">    Show flowout menu treat as flyout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</w:t>
            </w:r>
            <w:r>
              <w:t>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Название товара по категориям 1 вид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</w:tbl>
    <w:p w:rsidR="00796C9F" w:rsidRDefault="00946914">
      <w:pPr>
        <w:pStyle w:val="AxureHeading3"/>
        <w:keepNext/>
      </w:pPr>
      <w:r>
        <w:t>flowout menu</w:t>
      </w:r>
    </w:p>
    <w:p w:rsidR="00796C9F" w:rsidRDefault="00946914">
      <w:pPr>
        <w:pStyle w:val="AxureHeading4"/>
        <w:keepNext/>
      </w:pPr>
      <w:r>
        <w:t>State1</w:t>
      </w:r>
    </w:p>
    <w:p w:rsidR="00796C9F" w:rsidRDefault="00946914">
      <w:pPr>
        <w:pStyle w:val="AxureHeading4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1085850" cy="495300"/>
            <wp:effectExtent l="0" t="0" r="0" b="0"/>
            <wp:docPr id="24" name="AXU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XU2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4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347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</w:tbl>
    <w:p w:rsidR="00796C9F" w:rsidRDefault="00946914">
      <w:pPr>
        <w:pStyle w:val="AxureHeading2"/>
        <w:keepNext/>
      </w:pPr>
      <w:r>
        <w:br w:type="page"/>
      </w:r>
      <w:r>
        <w:lastRenderedPageBreak/>
        <w:t>Карта сайта</w:t>
      </w:r>
    </w:p>
    <w:p w:rsidR="00796C9F" w:rsidRDefault="00946914">
      <w:pPr>
        <w:pStyle w:val="AxureHeading3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6858000" cy="3638550"/>
            <wp:effectExtent l="0" t="0" r="0" b="0"/>
            <wp:docPr id="25" name="AXU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XU2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4950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Карта сайта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Контакты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 компании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О компании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Каталог товаров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Статьи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Новые поступления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lastRenderedPageBreak/>
              <w:t>9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О компании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Статьи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Контакты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12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Новые поступления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13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Специальное предложение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14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Главная in Current Window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15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  <w:r>
              <w:br/>
              <w:t>OnMouseEnter: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Show/Hide Widget</w:t>
            </w:r>
            <w:r>
              <w:br/>
              <w:t xml:space="preserve">  </w:t>
            </w:r>
            <w:r>
              <w:t xml:space="preserve">  Show flowout menu treat as flyout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16</w:t>
            </w:r>
          </w:p>
        </w:tc>
        <w:tc>
          <w:tcPr>
            <w:tcW w:w="0" w:type="auto"/>
          </w:tcPr>
          <w:p w:rsidR="00796C9F" w:rsidRDefault="00796C9F">
            <w:pPr>
              <w:pStyle w:val="AxureTableNormalText"/>
            </w:pP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Название товара по категориям 1 вид in Current Window</w:t>
            </w:r>
          </w:p>
        </w:tc>
      </w:tr>
    </w:tbl>
    <w:p w:rsidR="00796C9F" w:rsidRDefault="00946914">
      <w:pPr>
        <w:pStyle w:val="AxureHeading3"/>
        <w:keepNext/>
      </w:pPr>
      <w:r>
        <w:t>flowout menu</w:t>
      </w:r>
    </w:p>
    <w:p w:rsidR="00796C9F" w:rsidRDefault="00946914">
      <w:pPr>
        <w:pStyle w:val="AxureHeading4"/>
        <w:keepNext/>
      </w:pPr>
      <w:r>
        <w:t>State1</w:t>
      </w:r>
    </w:p>
    <w:p w:rsidR="00796C9F" w:rsidRDefault="00946914">
      <w:pPr>
        <w:pStyle w:val="AxureHeading4"/>
        <w:keepNext/>
      </w:pPr>
      <w:r>
        <w:t>User Interface</w:t>
      </w:r>
    </w:p>
    <w:p w:rsidR="00796C9F" w:rsidRDefault="00946914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1085850" cy="495300"/>
            <wp:effectExtent l="0" t="0" r="0" b="0"/>
            <wp:docPr id="26" name="AXU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XU2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9F" w:rsidRDefault="00946914">
      <w:pPr>
        <w:pStyle w:val="AxureHeading4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347"/>
      </w:tblGrid>
      <w:tr w:rsidR="00796C9F" w:rsidTr="0079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796C9F" w:rsidRDefault="00946914">
            <w:pPr>
              <w:pStyle w:val="AxureTableHeaderText"/>
            </w:pPr>
            <w:r>
              <w:t>Interactions</w:t>
            </w:r>
          </w:p>
        </w:tc>
      </w:tr>
      <w:tr w:rsidR="00796C9F" w:rsidTr="00796C9F"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Каталог товаров in Current Window</w:t>
            </w:r>
          </w:p>
        </w:tc>
      </w:tr>
      <w:tr w:rsidR="00796C9F" w:rsidTr="00796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796C9F" w:rsidRDefault="0094691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Каталог товаров in Current Window</w:t>
            </w:r>
          </w:p>
        </w:tc>
      </w:tr>
    </w:tbl>
    <w:p w:rsidR="00796C9F" w:rsidRDefault="00796C9F">
      <w:pPr>
        <w:sectPr w:rsidR="00796C9F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946914" w:rsidRDefault="00946914"/>
    <w:sectPr w:rsidR="00946914" w:rsidSect="004F3FB3">
      <w:headerReference w:type="default" r:id="rId25"/>
      <w:footerReference w:type="default" r:id="rId26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914" w:rsidRDefault="00946914" w:rsidP="00093BE1">
      <w:pPr>
        <w:spacing w:before="0" w:after="0"/>
      </w:pPr>
      <w:r>
        <w:separator/>
      </w:r>
    </w:p>
  </w:endnote>
  <w:endnote w:type="continuationSeparator" w:id="0">
    <w:p w:rsidR="00946914" w:rsidRDefault="00946914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530FBE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21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</w:tbl>
  <w:p w:rsidR="004852C3" w:rsidRDefault="004852C3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</w:tbl>
  <w:p w:rsidR="004852C3" w:rsidRDefault="004852C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914" w:rsidRDefault="00946914" w:rsidP="00093BE1">
      <w:pPr>
        <w:spacing w:before="0" w:after="0"/>
      </w:pPr>
      <w:r>
        <w:separator/>
      </w:r>
    </w:p>
  </w:footnote>
  <w:footnote w:type="continuationSeparator" w:id="0">
    <w:p w:rsidR="00946914" w:rsidRDefault="00946914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a8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800533846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a8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46448DE"/>
    <w:multiLevelType w:val="multilevel"/>
    <w:tmpl w:val="7A36E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1B20BE9"/>
    <w:multiLevelType w:val="multilevel"/>
    <w:tmpl w:val="5A8ACDC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0FBE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6C9F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46914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B2D6FE3-E261-4E3A-AD84-B40C16D6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1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1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7D142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Заголовок 4 Знак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0">
    <w:name w:val="Заголовок 5 Знак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8">
    <w:name w:val="No Spacing"/>
    <w:link w:val="a9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Без интервала Знак"/>
    <w:basedOn w:val="a0"/>
    <w:link w:val="a8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header"/>
    <w:basedOn w:val="a"/>
    <w:link w:val="ab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b">
    <w:name w:val="Верхний колонтитул Знак"/>
    <w:basedOn w:val="a0"/>
    <w:link w:val="aa"/>
    <w:uiPriority w:val="99"/>
    <w:rsid w:val="00093BE1"/>
    <w:rPr>
      <w:rFonts w:ascii="Arial" w:hAnsi="Arial" w:cs="Arial"/>
      <w:sz w:val="18"/>
      <w:szCs w:val="24"/>
    </w:rPr>
  </w:style>
  <w:style w:type="paragraph" w:styleId="ac">
    <w:name w:val="footer"/>
    <w:basedOn w:val="a"/>
    <w:link w:val="ad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093BE1"/>
    <w:rPr>
      <w:rFonts w:ascii="Arial" w:hAnsi="Arial" w:cs="Arial"/>
      <w:sz w:val="18"/>
      <w:szCs w:val="24"/>
    </w:rPr>
  </w:style>
  <w:style w:type="character" w:styleId="ae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571F2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C7BBCB-2377-4D02-A8FF-CB37F7D6A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0</TotalTime>
  <Pages>32</Pages>
  <Words>3304</Words>
  <Characters>18833</Characters>
  <Application>Microsoft Office Word</Application>
  <DocSecurity>0</DocSecurity>
  <Lines>156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The Documentation</vt:lpstr>
      <vt:lpstr>Specification</vt:lpstr>
    </vt:vector>
  </TitlesOfParts>
  <Company>Axure</Company>
  <LinksUpToDate>false</LinksUpToDate>
  <CharactersWithSpaces>22093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Alena</cp:lastModifiedBy>
  <cp:revision>2</cp:revision>
  <cp:lastPrinted>2010-09-03T00:33:00Z</cp:lastPrinted>
  <dcterms:created xsi:type="dcterms:W3CDTF">2016-03-30T07:32:00Z</dcterms:created>
  <dcterms:modified xsi:type="dcterms:W3CDTF">2016-03-30T07:32:00Z</dcterms:modified>
</cp:coreProperties>
</file>